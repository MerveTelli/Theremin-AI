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9501" w14:textId="77777777" w:rsidR="005161B7" w:rsidRDefault="009838DF">
      <w:r>
        <w:rPr>
          <w:b/>
        </w:rPr>
        <w:t>Minutes</w:t>
      </w:r>
      <w:r w:rsidR="00375268">
        <w:rPr>
          <w:b/>
        </w:rPr>
        <w:t xml:space="preserve"> </w:t>
      </w:r>
      <w:r>
        <w:rPr>
          <w:b/>
        </w:rPr>
        <w:t>Registration</w:t>
      </w:r>
      <w:r w:rsidR="00375268">
        <w:rPr>
          <w:b/>
        </w:rPr>
        <w:t xml:space="preserve"> No</w:t>
      </w:r>
      <w:r w:rsidR="00375268">
        <w:t xml:space="preserve">:   </w:t>
      </w:r>
      <w:r w:rsidR="00375268">
        <w:rPr>
          <w:color w:val="FFFFFF"/>
          <w:bdr w:val="single" w:sz="6" w:space="0" w:color="808080"/>
        </w:rPr>
        <w:t>....     ...</w:t>
      </w:r>
      <w:r w:rsidR="00375268">
        <w:t xml:space="preserve">        </w:t>
      </w:r>
    </w:p>
    <w:p w14:paraId="795E2698" w14:textId="510650C0" w:rsidR="005161B7" w:rsidRDefault="00375268">
      <w:pPr>
        <w:tabs>
          <w:tab w:val="left" w:pos="10773"/>
        </w:tabs>
        <w:rPr>
          <w:b/>
        </w:rPr>
      </w:pPr>
      <w:r>
        <w:tab/>
      </w:r>
      <w:r w:rsidR="009838DF">
        <w:rPr>
          <w:b/>
        </w:rPr>
        <w:t>Meeting</w:t>
      </w:r>
      <w:r>
        <w:rPr>
          <w:b/>
        </w:rPr>
        <w:t xml:space="preserve"> </w:t>
      </w:r>
      <w:r w:rsidR="009838DF">
        <w:rPr>
          <w:b/>
        </w:rPr>
        <w:t>Date</w:t>
      </w:r>
      <w:r w:rsidR="00553C0F">
        <w:rPr>
          <w:b/>
        </w:rPr>
        <w:t xml:space="preserve">: </w:t>
      </w:r>
      <w:r w:rsidR="007A7D2E">
        <w:rPr>
          <w:b/>
        </w:rPr>
        <w:t>1</w:t>
      </w:r>
      <w:r w:rsidR="00F63590">
        <w:rPr>
          <w:b/>
        </w:rPr>
        <w:t>8</w:t>
      </w:r>
      <w:r w:rsidR="005F544B">
        <w:rPr>
          <w:b/>
        </w:rPr>
        <w:t>/</w:t>
      </w:r>
      <w:r w:rsidR="004E4498">
        <w:rPr>
          <w:b/>
        </w:rPr>
        <w:t>01</w:t>
      </w:r>
      <w:r w:rsidR="00BC0F86">
        <w:rPr>
          <w:b/>
        </w:rPr>
        <w:t>/202</w:t>
      </w:r>
      <w:r w:rsidR="004E4498">
        <w:rPr>
          <w:b/>
        </w:rPr>
        <w:t>1</w:t>
      </w:r>
    </w:p>
    <w:p w14:paraId="2BFB9041" w14:textId="77777777" w:rsidR="005161B7" w:rsidRDefault="009838DF">
      <w:pPr>
        <w:tabs>
          <w:tab w:val="left" w:pos="10773"/>
        </w:tabs>
      </w:pPr>
      <w:r>
        <w:rPr>
          <w:b/>
        </w:rPr>
        <w:t>Meeting Places</w:t>
      </w:r>
      <w:r w:rsidR="00375268">
        <w:rPr>
          <w:b/>
        </w:rPr>
        <w:t xml:space="preserve">: </w:t>
      </w:r>
      <w:r w:rsidR="00375268">
        <w:rPr>
          <w:b/>
          <w:u w:val="single"/>
        </w:rPr>
        <w:t xml:space="preserve">                                       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Hour</w:t>
      </w:r>
      <w:r w:rsidR="004E4498">
        <w:rPr>
          <w:b/>
        </w:rPr>
        <w:t>:1</w:t>
      </w:r>
      <w:r w:rsidR="007A7D2E">
        <w:rPr>
          <w:b/>
        </w:rPr>
        <w:t>8</w:t>
      </w:r>
      <w:r w:rsidR="004E4498">
        <w:rPr>
          <w:b/>
        </w:rPr>
        <w:t xml:space="preserve">:30  - </w:t>
      </w:r>
      <w:r w:rsidR="007A7D2E">
        <w:rPr>
          <w:b/>
        </w:rPr>
        <w:t>18:45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110"/>
        <w:gridCol w:w="2562"/>
      </w:tblGrid>
      <w:tr w:rsidR="005161B7" w14:paraId="029C13A3" w14:textId="77777777">
        <w:trPr>
          <w:trHeight w:val="280"/>
        </w:trPr>
        <w:tc>
          <w:tcPr>
            <w:tcW w:w="2235" w:type="dxa"/>
            <w:tcBorders>
              <w:top w:val="nil"/>
              <w:left w:val="nil"/>
            </w:tcBorders>
          </w:tcPr>
          <w:p w14:paraId="6CD9CAFA" w14:textId="77777777" w:rsidR="005161B7" w:rsidRDefault="005161B7">
            <w:pPr>
              <w:framePr w:hSpace="180" w:wrap="around" w:vAnchor="text" w:hAnchor="page" w:x="7117" w:y="272"/>
              <w:spacing w:before="40" w:after="40"/>
              <w:jc w:val="center"/>
            </w:pPr>
          </w:p>
        </w:tc>
        <w:tc>
          <w:tcPr>
            <w:tcW w:w="4110" w:type="dxa"/>
          </w:tcPr>
          <w:p w14:paraId="7A4CCFF4" w14:textId="77777777"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2562" w:type="dxa"/>
          </w:tcPr>
          <w:p w14:paraId="6FD2BCA6" w14:textId="77777777"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161B7" w14:paraId="07246CD4" w14:textId="77777777">
        <w:tc>
          <w:tcPr>
            <w:tcW w:w="2235" w:type="dxa"/>
          </w:tcPr>
          <w:p w14:paraId="38A9F3E9" w14:textId="77777777" w:rsidR="005161B7" w:rsidRDefault="009838DF" w:rsidP="009838DF">
            <w:pPr>
              <w:pStyle w:val="Balk5"/>
              <w:framePr w:wrap="around"/>
            </w:pPr>
            <w:r>
              <w:t>Meeting</w:t>
            </w:r>
            <w:r w:rsidR="00375268">
              <w:t xml:space="preserve"> </w:t>
            </w:r>
            <w:r>
              <w:t>Director</w:t>
            </w:r>
          </w:p>
        </w:tc>
        <w:tc>
          <w:tcPr>
            <w:tcW w:w="4110" w:type="dxa"/>
          </w:tcPr>
          <w:p w14:paraId="6AFF051D" w14:textId="77777777"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Alper Demir</w:t>
            </w:r>
          </w:p>
        </w:tc>
        <w:tc>
          <w:tcPr>
            <w:tcW w:w="2562" w:type="dxa"/>
          </w:tcPr>
          <w:p w14:paraId="547427B7" w14:textId="77777777"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  <w:tr w:rsidR="005161B7" w14:paraId="143A5682" w14:textId="77777777">
        <w:tc>
          <w:tcPr>
            <w:tcW w:w="2235" w:type="dxa"/>
          </w:tcPr>
          <w:p w14:paraId="1B6FB039" w14:textId="77777777" w:rsidR="005161B7" w:rsidRDefault="009838DF">
            <w:pPr>
              <w:framePr w:hSpace="180" w:wrap="around" w:vAnchor="text" w:hAnchor="page" w:x="7117" w:y="272"/>
              <w:spacing w:before="40" w:after="40"/>
              <w:rPr>
                <w:b/>
              </w:rPr>
            </w:pPr>
            <w:r>
              <w:rPr>
                <w:b/>
              </w:rPr>
              <w:t>Meeting Reporter</w:t>
            </w:r>
          </w:p>
        </w:tc>
        <w:tc>
          <w:tcPr>
            <w:tcW w:w="4110" w:type="dxa"/>
          </w:tcPr>
          <w:p w14:paraId="26C83ED2" w14:textId="77777777"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Meriç Lomlu</w:t>
            </w:r>
          </w:p>
        </w:tc>
        <w:tc>
          <w:tcPr>
            <w:tcW w:w="2562" w:type="dxa"/>
          </w:tcPr>
          <w:p w14:paraId="6B1EB609" w14:textId="77777777"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</w:tbl>
    <w:p w14:paraId="1D15679C" w14:textId="77777777" w:rsidR="005161B7" w:rsidRDefault="005161B7">
      <w:pPr>
        <w:spacing w:before="40" w:after="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260"/>
      </w:tblGrid>
      <w:tr w:rsidR="005161B7" w14:paraId="4C9BAD54" w14:textId="77777777">
        <w:tc>
          <w:tcPr>
            <w:tcW w:w="2093" w:type="dxa"/>
          </w:tcPr>
          <w:p w14:paraId="59348FDB" w14:textId="77777777" w:rsidR="005161B7" w:rsidRDefault="00375268" w:rsidP="009838DF">
            <w:pPr>
              <w:pStyle w:val="Balk5"/>
              <w:framePr w:wrap="around" w:hAnchor="margin" w:xAlign="left" w:y="-18"/>
            </w:pPr>
            <w:r>
              <w:t>Gr</w:t>
            </w:r>
            <w:r w:rsidR="009838DF">
              <w:t>o</w:t>
            </w:r>
            <w:r>
              <w:t>up/</w:t>
            </w:r>
            <w:r w:rsidR="009838DF">
              <w:t>Unit</w:t>
            </w:r>
            <w:r>
              <w:t xml:space="preserve">  </w:t>
            </w:r>
            <w:r w:rsidR="009838DF">
              <w:t>Name</w:t>
            </w:r>
          </w:p>
        </w:tc>
        <w:tc>
          <w:tcPr>
            <w:tcW w:w="3260" w:type="dxa"/>
          </w:tcPr>
          <w:p w14:paraId="507FA9A3" w14:textId="77777777"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  <w:tr w:rsidR="005161B7" w14:paraId="233DDB53" w14:textId="77777777">
        <w:tc>
          <w:tcPr>
            <w:tcW w:w="2093" w:type="dxa"/>
          </w:tcPr>
          <w:p w14:paraId="0B554490" w14:textId="77777777"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</w:t>
            </w:r>
            <w:r w:rsidR="009838DF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260" w:type="dxa"/>
          </w:tcPr>
          <w:p w14:paraId="61340201" w14:textId="77777777" w:rsidR="005161B7" w:rsidRDefault="00BC0F86">
            <w:pPr>
              <w:framePr w:hSpace="180" w:wrap="around" w:vAnchor="text" w:hAnchor="margin" w:y="-18"/>
              <w:spacing w:before="40" w:after="40"/>
            </w:pPr>
            <w:r>
              <w:t>Thremin.AI</w:t>
            </w:r>
          </w:p>
        </w:tc>
      </w:tr>
      <w:tr w:rsidR="005161B7" w14:paraId="5A78F83D" w14:textId="77777777">
        <w:tc>
          <w:tcPr>
            <w:tcW w:w="2093" w:type="dxa"/>
          </w:tcPr>
          <w:p w14:paraId="1713B567" w14:textId="77777777"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N</w:t>
            </w:r>
            <w:r w:rsidR="009838DF">
              <w:rPr>
                <w:b/>
              </w:rPr>
              <w:t>umber</w:t>
            </w:r>
          </w:p>
        </w:tc>
        <w:tc>
          <w:tcPr>
            <w:tcW w:w="3260" w:type="dxa"/>
          </w:tcPr>
          <w:p w14:paraId="6A22F75F" w14:textId="77777777"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</w:tbl>
    <w:p w14:paraId="6DD8183F" w14:textId="77777777" w:rsidR="005161B7" w:rsidRDefault="005161B7">
      <w:pPr>
        <w:pStyle w:val="stBilgi"/>
        <w:tabs>
          <w:tab w:val="clear" w:pos="4153"/>
          <w:tab w:val="clear" w:pos="8306"/>
        </w:tabs>
        <w:spacing w:before="40" w:after="40"/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394"/>
        <w:gridCol w:w="3261"/>
        <w:gridCol w:w="2409"/>
        <w:gridCol w:w="1985"/>
        <w:gridCol w:w="1701"/>
      </w:tblGrid>
      <w:tr w:rsidR="005161B7" w14:paraId="5DE2DF81" w14:textId="77777777" w:rsidTr="00BC0F8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70BCC" w14:textId="77777777" w:rsidR="005161B7" w:rsidRDefault="005161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C3B97" w14:textId="77777777"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70FAF" w14:textId="77777777" w:rsidR="005161B7" w:rsidRDefault="009838DF" w:rsidP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  <w:r w:rsidR="00375268">
              <w:rPr>
                <w:b/>
              </w:rPr>
              <w:t>/</w:t>
            </w:r>
            <w:r>
              <w:rPr>
                <w:b/>
              </w:rPr>
              <w:t>Unit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181EB" w14:textId="77777777"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Affiliation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1E9F1" w14:textId="77777777" w:rsidR="005161B7" w:rsidRDefault="00375268" w:rsidP="006F514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TEL/</w:t>
            </w:r>
            <w:r w:rsidR="006F5148">
              <w:rPr>
                <w:b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86A9" w14:textId="77777777"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  <w:r w:rsidR="00375268">
              <w:rPr>
                <w:b/>
              </w:rPr>
              <w:tab/>
            </w:r>
          </w:p>
        </w:tc>
      </w:tr>
      <w:tr w:rsidR="00BC0F86" w14:paraId="7FB12DF1" w14:textId="77777777" w:rsidTr="00BC0F86">
        <w:tc>
          <w:tcPr>
            <w:tcW w:w="851" w:type="dxa"/>
            <w:tcBorders>
              <w:top w:val="single" w:sz="4" w:space="0" w:color="auto"/>
            </w:tcBorders>
          </w:tcPr>
          <w:p w14:paraId="63A53718" w14:textId="77777777" w:rsidR="00BC0F86" w:rsidRDefault="00BC0F86" w:rsidP="00BC0F86">
            <w:pPr>
              <w:spacing w:before="40" w:after="40"/>
            </w:pPr>
            <w:r>
              <w:t>1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543F8EC0" w14:textId="77777777" w:rsidR="00BC0F86" w:rsidRDefault="00BC0F86" w:rsidP="00BC0F86">
            <w:pPr>
              <w:spacing w:before="40" w:after="40"/>
            </w:pPr>
            <w:r>
              <w:t>Bedirhan Ziran ELBAN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25543F55" w14:textId="77777777"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C0E62B7" w14:textId="77777777"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EEDE138" w14:textId="77777777" w:rsidR="00BC0F86" w:rsidRDefault="00BC0F86" w:rsidP="00BC0F86">
            <w:pPr>
              <w:spacing w:before="40" w:after="40"/>
            </w:pPr>
            <w:r w:rsidRPr="001E22D7">
              <w:rPr>
                <w:rFonts w:ascii="Helvetica" w:hAnsi="Helvetica" w:cs="Helvetica"/>
              </w:rPr>
              <w:t>bedirhan.elban@std.izmirekonomi.edu.tr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6E5F9E9" w14:textId="77777777" w:rsidR="00BC0F86" w:rsidRDefault="00BC0F86" w:rsidP="00BC0F86">
            <w:pPr>
              <w:spacing w:before="40" w:after="40"/>
            </w:pPr>
          </w:p>
        </w:tc>
      </w:tr>
      <w:tr w:rsidR="00BC0F86" w14:paraId="650F8C4F" w14:textId="77777777" w:rsidTr="00BC0F86">
        <w:tc>
          <w:tcPr>
            <w:tcW w:w="851" w:type="dxa"/>
          </w:tcPr>
          <w:p w14:paraId="4B3C6FA2" w14:textId="77777777" w:rsidR="00BC0F86" w:rsidRDefault="00BC0F86" w:rsidP="00BC0F86">
            <w:pPr>
              <w:spacing w:before="40" w:after="40"/>
            </w:pPr>
            <w:r>
              <w:t>2</w:t>
            </w:r>
          </w:p>
        </w:tc>
        <w:tc>
          <w:tcPr>
            <w:tcW w:w="4394" w:type="dxa"/>
          </w:tcPr>
          <w:p w14:paraId="68938812" w14:textId="77777777" w:rsidR="00BC0F86" w:rsidRDefault="00BC0F86" w:rsidP="00BC0F86">
            <w:pPr>
              <w:spacing w:before="40" w:after="40"/>
            </w:pPr>
            <w:r>
              <w:t>Merve Nur TELLİ</w:t>
            </w:r>
          </w:p>
        </w:tc>
        <w:tc>
          <w:tcPr>
            <w:tcW w:w="3261" w:type="dxa"/>
          </w:tcPr>
          <w:p w14:paraId="7ED7FBCB" w14:textId="77777777"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14:paraId="3EE3921B" w14:textId="77777777"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14:paraId="3B68FD49" w14:textId="77777777" w:rsidR="00BC0F86" w:rsidRDefault="00FE0AF0" w:rsidP="00BC0F86">
            <w:pPr>
              <w:spacing w:before="40" w:after="40"/>
            </w:pPr>
            <w:hyperlink r:id="rId7" w:history="1">
              <w:r w:rsidR="00BC0F86" w:rsidRPr="001E22D7">
                <w:rPr>
                  <w:rStyle w:val="Kpr"/>
                  <w:color w:val="auto"/>
                </w:rPr>
                <w:t>mervetelli0@gmail.com</w:t>
              </w:r>
            </w:hyperlink>
          </w:p>
        </w:tc>
        <w:tc>
          <w:tcPr>
            <w:tcW w:w="1701" w:type="dxa"/>
          </w:tcPr>
          <w:p w14:paraId="45C9AD70" w14:textId="77777777" w:rsidR="00BC0F86" w:rsidRDefault="00BC0F86" w:rsidP="00BC0F86">
            <w:pPr>
              <w:spacing w:before="40" w:after="40"/>
            </w:pPr>
          </w:p>
        </w:tc>
      </w:tr>
      <w:tr w:rsidR="00BC0F86" w14:paraId="69D1B125" w14:textId="77777777" w:rsidTr="00BC0F86">
        <w:tc>
          <w:tcPr>
            <w:tcW w:w="851" w:type="dxa"/>
          </w:tcPr>
          <w:p w14:paraId="20869EC0" w14:textId="77777777" w:rsidR="00BC0F86" w:rsidRDefault="00BC0F86" w:rsidP="00BC0F86">
            <w:pPr>
              <w:spacing w:before="40" w:after="40"/>
            </w:pPr>
            <w:r>
              <w:t>3</w:t>
            </w:r>
          </w:p>
        </w:tc>
        <w:tc>
          <w:tcPr>
            <w:tcW w:w="4394" w:type="dxa"/>
          </w:tcPr>
          <w:p w14:paraId="6784DC60" w14:textId="77777777" w:rsidR="00BC0F86" w:rsidRDefault="00BC0F86" w:rsidP="00BC0F86">
            <w:pPr>
              <w:spacing w:before="40" w:after="40"/>
            </w:pPr>
            <w:r>
              <w:t>Meriç LOMLU</w:t>
            </w:r>
          </w:p>
        </w:tc>
        <w:tc>
          <w:tcPr>
            <w:tcW w:w="3261" w:type="dxa"/>
          </w:tcPr>
          <w:p w14:paraId="6F074AA7" w14:textId="77777777"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14:paraId="05C7EB92" w14:textId="77777777"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14:paraId="61A5001A" w14:textId="77777777" w:rsidR="00BC0F86" w:rsidRDefault="00BC0F86" w:rsidP="00BC0F86">
            <w:pPr>
              <w:spacing w:before="40" w:after="40"/>
            </w:pPr>
            <w:r>
              <w:t>mericlomlu@gmail.com</w:t>
            </w:r>
          </w:p>
        </w:tc>
        <w:tc>
          <w:tcPr>
            <w:tcW w:w="1701" w:type="dxa"/>
          </w:tcPr>
          <w:p w14:paraId="1201CAE7" w14:textId="77777777" w:rsidR="00BC0F86" w:rsidRDefault="00BC0F86" w:rsidP="00BC0F86">
            <w:pPr>
              <w:spacing w:before="40" w:after="40"/>
            </w:pPr>
          </w:p>
        </w:tc>
      </w:tr>
      <w:tr w:rsidR="00BC0F86" w14:paraId="407035E4" w14:textId="77777777" w:rsidTr="00BC0F86">
        <w:tc>
          <w:tcPr>
            <w:tcW w:w="851" w:type="dxa"/>
          </w:tcPr>
          <w:p w14:paraId="2C85BF3F" w14:textId="77777777" w:rsidR="00BC0F86" w:rsidRDefault="00BC0F86" w:rsidP="00BC0F86">
            <w:pPr>
              <w:spacing w:before="40" w:after="40"/>
            </w:pPr>
            <w:r>
              <w:t>4</w:t>
            </w:r>
          </w:p>
        </w:tc>
        <w:tc>
          <w:tcPr>
            <w:tcW w:w="4394" w:type="dxa"/>
          </w:tcPr>
          <w:p w14:paraId="22068F75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70BA3E7D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33FC2A16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6BE75E63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261CF859" w14:textId="77777777" w:rsidR="00BC0F86" w:rsidRDefault="00BC0F86" w:rsidP="00BC0F86">
            <w:pPr>
              <w:spacing w:before="40" w:after="40"/>
            </w:pPr>
          </w:p>
        </w:tc>
      </w:tr>
      <w:tr w:rsidR="00BC0F86" w14:paraId="607ADBC7" w14:textId="77777777" w:rsidTr="00BC0F86">
        <w:tc>
          <w:tcPr>
            <w:tcW w:w="851" w:type="dxa"/>
          </w:tcPr>
          <w:p w14:paraId="2BD03137" w14:textId="77777777" w:rsidR="00BC0F86" w:rsidRDefault="00BC0F86" w:rsidP="00BC0F86">
            <w:pPr>
              <w:spacing w:before="40" w:after="40"/>
            </w:pPr>
            <w:r>
              <w:t>5</w:t>
            </w:r>
          </w:p>
        </w:tc>
        <w:tc>
          <w:tcPr>
            <w:tcW w:w="4394" w:type="dxa"/>
          </w:tcPr>
          <w:p w14:paraId="6CFCC619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384892FC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533BA895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32BF5092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7082AEDA" w14:textId="77777777" w:rsidR="00BC0F86" w:rsidRDefault="00BC0F86" w:rsidP="00BC0F86">
            <w:pPr>
              <w:spacing w:before="40" w:after="40"/>
            </w:pPr>
          </w:p>
        </w:tc>
      </w:tr>
      <w:tr w:rsidR="00BC0F86" w14:paraId="3AFB7B8A" w14:textId="77777777" w:rsidTr="00BC0F86">
        <w:tc>
          <w:tcPr>
            <w:tcW w:w="851" w:type="dxa"/>
          </w:tcPr>
          <w:p w14:paraId="644E416D" w14:textId="77777777" w:rsidR="00BC0F86" w:rsidRDefault="00BC0F86" w:rsidP="00BC0F86">
            <w:pPr>
              <w:spacing w:before="40" w:after="40"/>
            </w:pPr>
            <w:r>
              <w:t>6</w:t>
            </w:r>
          </w:p>
        </w:tc>
        <w:tc>
          <w:tcPr>
            <w:tcW w:w="4394" w:type="dxa"/>
          </w:tcPr>
          <w:p w14:paraId="2930CE29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5061D362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53F7444C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5003EE73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41DF9F9F" w14:textId="77777777" w:rsidR="00BC0F86" w:rsidRDefault="00BC0F86" w:rsidP="00BC0F86">
            <w:pPr>
              <w:spacing w:before="40" w:after="40"/>
            </w:pPr>
          </w:p>
        </w:tc>
      </w:tr>
      <w:tr w:rsidR="00BC0F86" w14:paraId="0E408ED1" w14:textId="77777777" w:rsidTr="00BC0F86">
        <w:tc>
          <w:tcPr>
            <w:tcW w:w="851" w:type="dxa"/>
          </w:tcPr>
          <w:p w14:paraId="5CBF42BC" w14:textId="77777777" w:rsidR="00BC0F86" w:rsidRDefault="00BC0F86" w:rsidP="00BC0F86">
            <w:pPr>
              <w:spacing w:before="40" w:after="40"/>
            </w:pPr>
            <w:r>
              <w:t>7</w:t>
            </w:r>
          </w:p>
        </w:tc>
        <w:tc>
          <w:tcPr>
            <w:tcW w:w="4394" w:type="dxa"/>
          </w:tcPr>
          <w:p w14:paraId="30700BD3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55827C36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09E4064D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0BD273EB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23B5BDD6" w14:textId="77777777" w:rsidR="00BC0F86" w:rsidRDefault="00BC0F86" w:rsidP="00BC0F86">
            <w:pPr>
              <w:spacing w:before="40" w:after="40"/>
            </w:pPr>
          </w:p>
        </w:tc>
      </w:tr>
      <w:tr w:rsidR="00BC0F86" w14:paraId="06DF558E" w14:textId="77777777" w:rsidTr="00BC0F86">
        <w:tc>
          <w:tcPr>
            <w:tcW w:w="851" w:type="dxa"/>
          </w:tcPr>
          <w:p w14:paraId="5DB393C2" w14:textId="77777777" w:rsidR="00BC0F86" w:rsidRDefault="00BC0F86" w:rsidP="00BC0F86">
            <w:pPr>
              <w:spacing w:before="40" w:after="40"/>
            </w:pPr>
            <w:r>
              <w:t>8</w:t>
            </w:r>
          </w:p>
        </w:tc>
        <w:tc>
          <w:tcPr>
            <w:tcW w:w="4394" w:type="dxa"/>
          </w:tcPr>
          <w:p w14:paraId="4D385D48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065F6AE7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1594C7EF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07C6CF27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7105CEE7" w14:textId="77777777" w:rsidR="00BC0F86" w:rsidRDefault="00BC0F86" w:rsidP="00BC0F86">
            <w:pPr>
              <w:spacing w:before="40" w:after="40"/>
            </w:pPr>
          </w:p>
        </w:tc>
      </w:tr>
      <w:tr w:rsidR="00BC0F86" w14:paraId="3FB36C7A" w14:textId="77777777" w:rsidTr="00BC0F86">
        <w:tc>
          <w:tcPr>
            <w:tcW w:w="851" w:type="dxa"/>
          </w:tcPr>
          <w:p w14:paraId="40E1CFC6" w14:textId="77777777" w:rsidR="00BC0F86" w:rsidRDefault="00BC0F86" w:rsidP="00BC0F86">
            <w:pPr>
              <w:spacing w:before="40" w:after="40"/>
            </w:pPr>
            <w:r>
              <w:t>9</w:t>
            </w:r>
          </w:p>
        </w:tc>
        <w:tc>
          <w:tcPr>
            <w:tcW w:w="4394" w:type="dxa"/>
          </w:tcPr>
          <w:p w14:paraId="31ECB8B2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61764F5E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12CFA6A9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43396F3F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0D6D932A" w14:textId="77777777" w:rsidR="00BC0F86" w:rsidRDefault="00BC0F86" w:rsidP="00BC0F86">
            <w:pPr>
              <w:spacing w:before="40" w:after="40"/>
            </w:pPr>
          </w:p>
        </w:tc>
      </w:tr>
      <w:tr w:rsidR="00BC0F86" w14:paraId="4D8F54FB" w14:textId="77777777" w:rsidTr="00BC0F86">
        <w:tc>
          <w:tcPr>
            <w:tcW w:w="851" w:type="dxa"/>
          </w:tcPr>
          <w:p w14:paraId="61556354" w14:textId="77777777" w:rsidR="00BC0F86" w:rsidRDefault="00BC0F86" w:rsidP="00BC0F86">
            <w:pPr>
              <w:spacing w:before="40" w:after="40"/>
            </w:pPr>
            <w:r>
              <w:t>10</w:t>
            </w:r>
          </w:p>
        </w:tc>
        <w:tc>
          <w:tcPr>
            <w:tcW w:w="4394" w:type="dxa"/>
          </w:tcPr>
          <w:p w14:paraId="23D073A5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0EF14A86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59C4B864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6AE2B9A1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16F84582" w14:textId="77777777" w:rsidR="00BC0F86" w:rsidRDefault="00BC0F86" w:rsidP="00BC0F86">
            <w:pPr>
              <w:spacing w:before="40" w:after="40"/>
            </w:pPr>
          </w:p>
        </w:tc>
      </w:tr>
      <w:tr w:rsidR="00BC0F86" w14:paraId="5EBCC955" w14:textId="77777777" w:rsidTr="00BC0F86">
        <w:tc>
          <w:tcPr>
            <w:tcW w:w="851" w:type="dxa"/>
          </w:tcPr>
          <w:p w14:paraId="0EBC0956" w14:textId="77777777" w:rsidR="00BC0F86" w:rsidRDefault="00BC0F86" w:rsidP="00BC0F86">
            <w:pPr>
              <w:spacing w:before="40" w:after="40"/>
            </w:pPr>
            <w:r>
              <w:t>11</w:t>
            </w:r>
          </w:p>
        </w:tc>
        <w:tc>
          <w:tcPr>
            <w:tcW w:w="4394" w:type="dxa"/>
          </w:tcPr>
          <w:p w14:paraId="5EBEEE26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5DC313B3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1FD7A973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2F8C5813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361BACB1" w14:textId="77777777" w:rsidR="00BC0F86" w:rsidRDefault="00BC0F86" w:rsidP="00BC0F86">
            <w:pPr>
              <w:spacing w:before="40" w:after="40"/>
            </w:pPr>
          </w:p>
        </w:tc>
      </w:tr>
      <w:tr w:rsidR="00BC0F86" w14:paraId="284B1CDD" w14:textId="77777777" w:rsidTr="00BC0F86">
        <w:tc>
          <w:tcPr>
            <w:tcW w:w="851" w:type="dxa"/>
          </w:tcPr>
          <w:p w14:paraId="0B84A337" w14:textId="77777777" w:rsidR="00BC0F86" w:rsidRDefault="00BC0F86" w:rsidP="00BC0F86">
            <w:pPr>
              <w:spacing w:before="40" w:after="40"/>
            </w:pPr>
            <w:r>
              <w:t>12</w:t>
            </w:r>
          </w:p>
        </w:tc>
        <w:tc>
          <w:tcPr>
            <w:tcW w:w="4394" w:type="dxa"/>
          </w:tcPr>
          <w:p w14:paraId="7A762694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21B30569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6BE35A8B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0C1578B1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2EC3CAE2" w14:textId="77777777" w:rsidR="00BC0F86" w:rsidRDefault="00BC0F86" w:rsidP="00BC0F86">
            <w:pPr>
              <w:spacing w:before="40" w:after="40"/>
            </w:pPr>
          </w:p>
        </w:tc>
      </w:tr>
      <w:tr w:rsidR="00BC0F86" w14:paraId="328AD8F5" w14:textId="77777777" w:rsidTr="00BC0F86">
        <w:tc>
          <w:tcPr>
            <w:tcW w:w="851" w:type="dxa"/>
          </w:tcPr>
          <w:p w14:paraId="649F1F2D" w14:textId="77777777" w:rsidR="00BC0F86" w:rsidRDefault="00BC0F86" w:rsidP="00BC0F86">
            <w:pPr>
              <w:spacing w:before="40" w:after="40"/>
            </w:pPr>
            <w:r>
              <w:lastRenderedPageBreak/>
              <w:t>13</w:t>
            </w:r>
          </w:p>
        </w:tc>
        <w:tc>
          <w:tcPr>
            <w:tcW w:w="4394" w:type="dxa"/>
          </w:tcPr>
          <w:p w14:paraId="477BF9D5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7A2C3D36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0E3542D9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2C52269F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66A0668B" w14:textId="77777777" w:rsidR="00BC0F86" w:rsidRDefault="00BC0F86" w:rsidP="00BC0F86">
            <w:pPr>
              <w:spacing w:before="40" w:after="40"/>
            </w:pPr>
          </w:p>
        </w:tc>
      </w:tr>
      <w:tr w:rsidR="00BC0F86" w14:paraId="41D43329" w14:textId="77777777" w:rsidTr="00BC0F86">
        <w:tc>
          <w:tcPr>
            <w:tcW w:w="851" w:type="dxa"/>
          </w:tcPr>
          <w:p w14:paraId="13B20F84" w14:textId="77777777" w:rsidR="00BC0F86" w:rsidRDefault="00BC0F86" w:rsidP="00BC0F86">
            <w:pPr>
              <w:spacing w:before="40" w:after="40"/>
            </w:pPr>
            <w:r>
              <w:t>14</w:t>
            </w:r>
          </w:p>
        </w:tc>
        <w:tc>
          <w:tcPr>
            <w:tcW w:w="4394" w:type="dxa"/>
          </w:tcPr>
          <w:p w14:paraId="3109ECA2" w14:textId="77777777"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14:paraId="64C7C6BC" w14:textId="77777777"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14:paraId="5F2009DD" w14:textId="77777777"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14:paraId="6B274EE1" w14:textId="77777777"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14:paraId="5E0A07A5" w14:textId="77777777" w:rsidR="00BC0F86" w:rsidRDefault="00BC0F86" w:rsidP="00BC0F86">
            <w:pPr>
              <w:spacing w:before="40" w:after="40"/>
            </w:pPr>
          </w:p>
        </w:tc>
      </w:tr>
    </w:tbl>
    <w:p w14:paraId="04BB8D28" w14:textId="77777777" w:rsidR="005161B7" w:rsidRDefault="005161B7">
      <w:pPr>
        <w:tabs>
          <w:tab w:val="left" w:pos="6096"/>
        </w:tabs>
        <w:sectPr w:rsidR="00516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440" w:bottom="1797" w:left="1440" w:header="624" w:footer="737" w:gutter="0"/>
          <w:cols w:space="708"/>
        </w:sectPr>
      </w:pPr>
    </w:p>
    <w:p w14:paraId="2A22E22B" w14:textId="77777777" w:rsidR="005161B7" w:rsidRDefault="009838DF" w:rsidP="00BC0F86">
      <w:pPr>
        <w:tabs>
          <w:tab w:val="left" w:pos="6096"/>
        </w:tabs>
        <w:rPr>
          <w:b/>
        </w:rPr>
      </w:pPr>
      <w:r>
        <w:rPr>
          <w:b/>
        </w:rPr>
        <w:lastRenderedPageBreak/>
        <w:t>Agenda</w:t>
      </w:r>
      <w:r w:rsidR="00375268">
        <w:rPr>
          <w:b/>
        </w:rPr>
        <w:t xml:space="preserve"> </w:t>
      </w:r>
      <w:r>
        <w:rPr>
          <w:b/>
        </w:rPr>
        <w:t>Points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Date</w:t>
      </w:r>
      <w:r w:rsidR="00BC0F86">
        <w:rPr>
          <w:b/>
        </w:rPr>
        <w:t>: 30/11/2020</w:t>
      </w:r>
    </w:p>
    <w:p w14:paraId="174B4CA9" w14:textId="77777777" w:rsidR="00BC0F86" w:rsidRDefault="00BC0F86" w:rsidP="00BC0F86">
      <w:pPr>
        <w:tabs>
          <w:tab w:val="left" w:pos="6096"/>
        </w:tabs>
        <w:rPr>
          <w:b/>
        </w:rPr>
      </w:pPr>
    </w:p>
    <w:p w14:paraId="3EC8BC59" w14:textId="77777777" w:rsidR="00BC0F86" w:rsidRDefault="00BC0F86" w:rsidP="00BC0F86">
      <w:pPr>
        <w:tabs>
          <w:tab w:val="left" w:pos="6096"/>
        </w:tabs>
        <w:rPr>
          <w:b/>
        </w:rPr>
      </w:pPr>
    </w:p>
    <w:p w14:paraId="35EE6AB7" w14:textId="77777777" w:rsidR="00BC0F86" w:rsidRDefault="00BC0F86" w:rsidP="00BC0F86">
      <w:pPr>
        <w:tabs>
          <w:tab w:val="left" w:pos="6096"/>
        </w:tabs>
        <w:rPr>
          <w:b/>
        </w:rPr>
      </w:pPr>
    </w:p>
    <w:p w14:paraId="1680B3CB" w14:textId="4865E8E7" w:rsidR="00BC0F86" w:rsidRPr="00BC0F86" w:rsidRDefault="004E4498" w:rsidP="00BC0F86">
      <w:pPr>
        <w:tabs>
          <w:tab w:val="left" w:pos="6096"/>
        </w:tabs>
        <w:rPr>
          <w:sz w:val="36"/>
          <w:szCs w:val="36"/>
        </w:rPr>
        <w:sectPr w:rsidR="00BC0F86" w:rsidRPr="00BC0F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8" w:header="708" w:footer="708" w:gutter="0"/>
          <w:cols w:space="708"/>
        </w:sectPr>
      </w:pPr>
      <w:r>
        <w:rPr>
          <w:sz w:val="36"/>
          <w:szCs w:val="36"/>
        </w:rPr>
        <w:t xml:space="preserve">     In this meeting,</w:t>
      </w:r>
      <w:r w:rsidR="00F63590">
        <w:rPr>
          <w:sz w:val="36"/>
          <w:szCs w:val="36"/>
        </w:rPr>
        <w:t xml:space="preserve"> </w:t>
      </w:r>
      <w:r w:rsidR="007A7D2E">
        <w:rPr>
          <w:sz w:val="36"/>
          <w:szCs w:val="36"/>
        </w:rPr>
        <w:t xml:space="preserve">we </w:t>
      </w:r>
      <w:r w:rsidR="00F63590">
        <w:rPr>
          <w:sz w:val="36"/>
          <w:szCs w:val="36"/>
        </w:rPr>
        <w:t xml:space="preserve">showed </w:t>
      </w:r>
      <w:r w:rsidR="007A7D2E">
        <w:rPr>
          <w:sz w:val="36"/>
          <w:szCs w:val="36"/>
        </w:rPr>
        <w:t>our final report and</w:t>
      </w:r>
      <w:r w:rsidR="00F63590">
        <w:rPr>
          <w:sz w:val="36"/>
          <w:szCs w:val="36"/>
        </w:rPr>
        <w:t xml:space="preserve"> talked</w:t>
      </w:r>
      <w:r w:rsidR="007A7D2E">
        <w:rPr>
          <w:sz w:val="36"/>
          <w:szCs w:val="36"/>
        </w:rPr>
        <w:t xml:space="preserve"> what we did during last week. Our director gave us intsrucitons for finalizing our final report, mostly about </w:t>
      </w:r>
      <w:r w:rsidR="00F63590">
        <w:rPr>
          <w:sz w:val="36"/>
          <w:szCs w:val="36"/>
        </w:rPr>
        <w:t>general</w:t>
      </w:r>
      <w:r w:rsidR="007A7D2E">
        <w:rPr>
          <w:sz w:val="36"/>
          <w:szCs w:val="36"/>
        </w:rPr>
        <w:t xml:space="preserve"> part.</w:t>
      </w:r>
      <w:r w:rsidR="00F63590">
        <w:rPr>
          <w:sz w:val="36"/>
          <w:szCs w:val="36"/>
        </w:rPr>
        <w:t xml:space="preserve"> </w:t>
      </w:r>
      <w:r w:rsidR="007A7D2E">
        <w:rPr>
          <w:sz w:val="36"/>
          <w:szCs w:val="36"/>
        </w:rPr>
        <w:t>Since this was our</w:t>
      </w:r>
      <w:r w:rsidR="00F63590">
        <w:rPr>
          <w:sz w:val="36"/>
          <w:szCs w:val="36"/>
        </w:rPr>
        <w:t xml:space="preserve"> </w:t>
      </w:r>
      <w:r w:rsidR="00FB3EE1">
        <w:rPr>
          <w:sz w:val="36"/>
          <w:szCs w:val="36"/>
        </w:rPr>
        <w:t>second to last</w:t>
      </w:r>
      <w:r w:rsidR="00F63590">
        <w:rPr>
          <w:sz w:val="36"/>
          <w:szCs w:val="36"/>
        </w:rPr>
        <w:t xml:space="preserve"> </w:t>
      </w:r>
      <w:r w:rsidR="007A7D2E">
        <w:rPr>
          <w:sz w:val="36"/>
          <w:szCs w:val="36"/>
        </w:rPr>
        <w:t xml:space="preserve">meeting, we </w:t>
      </w:r>
      <w:r w:rsidR="00FB3EE1">
        <w:rPr>
          <w:sz w:val="36"/>
          <w:szCs w:val="36"/>
        </w:rPr>
        <w:t>forwarding through the last meeting</w:t>
      </w:r>
      <w:r w:rsidR="007A7D2E">
        <w:rPr>
          <w:sz w:val="36"/>
          <w:szCs w:val="36"/>
        </w:rPr>
        <w:t xml:space="preserve"> about finilazing our project</w:t>
      </w:r>
      <w:r w:rsidR="00FB3EE1">
        <w:rPr>
          <w:sz w:val="36"/>
          <w:szCs w:val="36"/>
        </w:rPr>
        <w:t xml:space="preserve"> report.</w:t>
      </w:r>
    </w:p>
    <w:p w14:paraId="627E26E5" w14:textId="77777777" w:rsidR="005161B7" w:rsidRDefault="005161B7"/>
    <w:p w14:paraId="1CA70938" w14:textId="77777777" w:rsidR="005161B7" w:rsidRDefault="009838DF">
      <w:pPr>
        <w:pStyle w:val="Balk6"/>
      </w:pPr>
      <w:r>
        <w:t>Decisions</w:t>
      </w:r>
    </w:p>
    <w:p w14:paraId="4F195DA5" w14:textId="77777777" w:rsidR="005161B7" w:rsidRDefault="005161B7">
      <w:pPr>
        <w:rPr>
          <w:b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143"/>
        <w:gridCol w:w="4536"/>
        <w:gridCol w:w="1984"/>
        <w:gridCol w:w="2977"/>
        <w:gridCol w:w="2812"/>
      </w:tblGrid>
      <w:tr w:rsidR="005161B7" w14:paraId="5BB5FA73" w14:textId="77777777">
        <w:trPr>
          <w:jc w:val="center"/>
        </w:trPr>
        <w:tc>
          <w:tcPr>
            <w:tcW w:w="1143" w:type="dxa"/>
          </w:tcPr>
          <w:p w14:paraId="1B2A548A" w14:textId="77777777"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536" w:type="dxa"/>
          </w:tcPr>
          <w:p w14:paraId="41FA048E" w14:textId="77777777"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Which jobs to be done?</w:t>
            </w:r>
          </w:p>
        </w:tc>
        <w:tc>
          <w:tcPr>
            <w:tcW w:w="1984" w:type="dxa"/>
          </w:tcPr>
          <w:p w14:paraId="2F8D8DEF" w14:textId="77777777"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Who to do?</w:t>
            </w:r>
          </w:p>
        </w:tc>
        <w:tc>
          <w:tcPr>
            <w:tcW w:w="2977" w:type="dxa"/>
          </w:tcPr>
          <w:p w14:paraId="648AD533" w14:textId="77777777"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When to do?</w:t>
            </w:r>
          </w:p>
        </w:tc>
        <w:tc>
          <w:tcPr>
            <w:tcW w:w="2812" w:type="dxa"/>
          </w:tcPr>
          <w:p w14:paraId="3D21FB64" w14:textId="77777777"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Where to do?</w:t>
            </w:r>
            <w:r w:rsidR="00375268">
              <w:rPr>
                <w:b/>
              </w:rPr>
              <w:t xml:space="preserve"> </w:t>
            </w:r>
          </w:p>
        </w:tc>
      </w:tr>
      <w:tr w:rsidR="005161B7" w14:paraId="3E24C3C3" w14:textId="77777777">
        <w:trPr>
          <w:trHeight w:val="1009"/>
          <w:jc w:val="center"/>
        </w:trPr>
        <w:tc>
          <w:tcPr>
            <w:tcW w:w="1143" w:type="dxa"/>
          </w:tcPr>
          <w:p w14:paraId="6F5606C9" w14:textId="77777777"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14:paraId="524F3445" w14:textId="77777777" w:rsidR="005161B7" w:rsidRDefault="007A7D2E">
            <w:pPr>
              <w:spacing w:line="360" w:lineRule="auto"/>
              <w:rPr>
                <w:b/>
              </w:rPr>
            </w:pPr>
            <w:r>
              <w:rPr>
                <w:b/>
              </w:rPr>
              <w:t>Finalizing final report</w:t>
            </w:r>
          </w:p>
        </w:tc>
        <w:tc>
          <w:tcPr>
            <w:tcW w:w="1984" w:type="dxa"/>
          </w:tcPr>
          <w:p w14:paraId="43952098" w14:textId="77777777"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14:paraId="4B1045C7" w14:textId="77777777" w:rsidR="005161B7" w:rsidRDefault="007A7D2E" w:rsidP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25</w:t>
            </w:r>
            <w:r w:rsidR="00D64963">
              <w:rPr>
                <w:b/>
              </w:rPr>
              <w:t>th</w:t>
            </w:r>
            <w:r w:rsidR="00C97F31">
              <w:rPr>
                <w:b/>
              </w:rPr>
              <w:t xml:space="preserve"> of January</w:t>
            </w:r>
          </w:p>
        </w:tc>
        <w:tc>
          <w:tcPr>
            <w:tcW w:w="2812" w:type="dxa"/>
          </w:tcPr>
          <w:p w14:paraId="4A51C5F9" w14:textId="77777777"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 w14:paraId="483BE41F" w14:textId="77777777">
        <w:trPr>
          <w:trHeight w:val="1009"/>
          <w:jc w:val="center"/>
        </w:trPr>
        <w:tc>
          <w:tcPr>
            <w:tcW w:w="1143" w:type="dxa"/>
          </w:tcPr>
          <w:p w14:paraId="2376F5AB" w14:textId="77777777"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6" w:type="dxa"/>
          </w:tcPr>
          <w:p w14:paraId="25BB7531" w14:textId="7A54BE6C" w:rsidR="005161B7" w:rsidRDefault="005161B7" w:rsidP="00501CA4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238BAB00" w14:textId="201A2BEC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402BDC71" w14:textId="2713CBC9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6DB4B2CA" w14:textId="18E3FD0A"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 w14:paraId="6EAAFC13" w14:textId="77777777">
        <w:trPr>
          <w:trHeight w:val="1009"/>
          <w:jc w:val="center"/>
        </w:trPr>
        <w:tc>
          <w:tcPr>
            <w:tcW w:w="1143" w:type="dxa"/>
          </w:tcPr>
          <w:p w14:paraId="3CAB531A" w14:textId="77777777"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</w:tcPr>
          <w:p w14:paraId="139FDE1F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7718FE49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14E02B1C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76E29CEC" w14:textId="77777777"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 w14:paraId="01B8814B" w14:textId="77777777">
        <w:trPr>
          <w:trHeight w:val="1009"/>
          <w:jc w:val="center"/>
        </w:trPr>
        <w:tc>
          <w:tcPr>
            <w:tcW w:w="1143" w:type="dxa"/>
          </w:tcPr>
          <w:p w14:paraId="309545F0" w14:textId="77777777" w:rsidR="005161B7" w:rsidRDefault="00C97F31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36" w:type="dxa"/>
          </w:tcPr>
          <w:p w14:paraId="69A8C45A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0A81AB6E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2B9A62AB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5CC80D71" w14:textId="77777777"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 w14:paraId="07B32487" w14:textId="77777777">
        <w:trPr>
          <w:trHeight w:val="1009"/>
          <w:jc w:val="center"/>
        </w:trPr>
        <w:tc>
          <w:tcPr>
            <w:tcW w:w="1143" w:type="dxa"/>
          </w:tcPr>
          <w:p w14:paraId="1E44DA89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14:paraId="52808DC4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28CB7A70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2124D330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1CC68A44" w14:textId="77777777"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 w14:paraId="7DA6A1B2" w14:textId="77777777">
        <w:trPr>
          <w:trHeight w:val="1009"/>
          <w:jc w:val="center"/>
        </w:trPr>
        <w:tc>
          <w:tcPr>
            <w:tcW w:w="1143" w:type="dxa"/>
          </w:tcPr>
          <w:p w14:paraId="7E8D1001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14:paraId="04ABE2B7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51252CC5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1A335471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3E3B227B" w14:textId="77777777"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 w14:paraId="4CCCAD34" w14:textId="77777777">
        <w:trPr>
          <w:trHeight w:val="1009"/>
          <w:jc w:val="center"/>
        </w:trPr>
        <w:tc>
          <w:tcPr>
            <w:tcW w:w="1143" w:type="dxa"/>
          </w:tcPr>
          <w:p w14:paraId="7C9621C5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14:paraId="269A895D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19485F0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14:paraId="09E2F0CD" w14:textId="77777777"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14:paraId="623CAD2E" w14:textId="77777777" w:rsidR="005161B7" w:rsidRDefault="005161B7">
            <w:pPr>
              <w:spacing w:line="360" w:lineRule="auto"/>
              <w:rPr>
                <w:b/>
              </w:rPr>
            </w:pPr>
          </w:p>
        </w:tc>
      </w:tr>
    </w:tbl>
    <w:p w14:paraId="631D8884" w14:textId="77777777" w:rsidR="005161B7" w:rsidRDefault="00375268">
      <w:pPr>
        <w:pStyle w:val="ResimYazs"/>
      </w:pPr>
      <w:r>
        <w:t>D</w:t>
      </w:r>
      <w:r w:rsidR="009838DF">
        <w:t>istribution</w:t>
      </w:r>
      <w:r>
        <w:t xml:space="preserve"> </w:t>
      </w:r>
    </w:p>
    <w:p w14:paraId="7F0B2DFB" w14:textId="77777777" w:rsidR="009838DF" w:rsidRDefault="009838DF">
      <w:pPr>
        <w:tabs>
          <w:tab w:val="left" w:pos="6804"/>
        </w:tabs>
        <w:outlineLvl w:val="0"/>
        <w:rPr>
          <w:b/>
          <w:sz w:val="24"/>
        </w:rPr>
      </w:pPr>
    </w:p>
    <w:sectPr w:rsidR="009838DF">
      <w:headerReference w:type="default" r:id="rId20"/>
      <w:footerReference w:type="default" r:id="rId21"/>
      <w:pgSz w:w="16838" w:h="11906" w:orient="landscape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58BC" w14:textId="77777777" w:rsidR="00FE0AF0" w:rsidRDefault="00FE0AF0">
      <w:r>
        <w:separator/>
      </w:r>
    </w:p>
  </w:endnote>
  <w:endnote w:type="continuationSeparator" w:id="0">
    <w:p w14:paraId="76B083F6" w14:textId="77777777" w:rsidR="00FE0AF0" w:rsidRDefault="00FE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049DC" w14:textId="77777777" w:rsidR="004533B0" w:rsidRDefault="004533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905"/>
      <w:gridCol w:w="6662"/>
    </w:tblGrid>
    <w:tr w:rsidR="005161B7" w14:paraId="4EB505AA" w14:textId="77777777">
      <w:tc>
        <w:tcPr>
          <w:tcW w:w="7905" w:type="dxa"/>
        </w:tcPr>
        <w:p w14:paraId="1675F279" w14:textId="77777777" w:rsidR="005161B7" w:rsidRDefault="00375268">
          <w:pPr>
            <w:pStyle w:val="AltBilgi"/>
          </w:pPr>
          <w:r>
            <w:fldChar w:fldCharType="begin"/>
          </w:r>
          <w:r>
            <w:instrText xml:space="preserve"> SAVEDATE \@ "dd/MM/yyyy" \* MERGEFORMAT </w:instrText>
          </w:r>
          <w:r>
            <w:fldChar w:fldCharType="separate"/>
          </w:r>
          <w:r w:rsidR="00F63590">
            <w:rPr>
              <w:noProof/>
            </w:rPr>
            <w:t>13/01/2021</w:t>
          </w:r>
          <w:r>
            <w:fldChar w:fldCharType="end"/>
          </w:r>
        </w:p>
      </w:tc>
      <w:tc>
        <w:tcPr>
          <w:tcW w:w="6662" w:type="dxa"/>
        </w:tcPr>
        <w:p w14:paraId="45E3C979" w14:textId="77777777" w:rsidR="005161B7" w:rsidRDefault="00375268">
          <w:pPr>
            <w:pStyle w:val="AltBilgi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1D63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0A290C">
            <w:rPr>
              <w:noProof/>
            </w:rPr>
            <w:fldChar w:fldCharType="begin"/>
          </w:r>
          <w:r w:rsidR="000A290C">
            <w:rPr>
              <w:noProof/>
            </w:rPr>
            <w:instrText xml:space="preserve"> NUMPAGES  \* MERGEFORMAT </w:instrText>
          </w:r>
          <w:r w:rsidR="000A290C">
            <w:rPr>
              <w:noProof/>
            </w:rPr>
            <w:fldChar w:fldCharType="separate"/>
          </w:r>
          <w:r w:rsidR="00161D63">
            <w:rPr>
              <w:noProof/>
            </w:rPr>
            <w:t>5</w:t>
          </w:r>
          <w:r w:rsidR="000A290C">
            <w:rPr>
              <w:noProof/>
            </w:rPr>
            <w:fldChar w:fldCharType="end"/>
          </w:r>
          <w:r>
            <w:t xml:space="preserve">       </w:t>
          </w:r>
        </w:p>
      </w:tc>
    </w:tr>
  </w:tbl>
  <w:p w14:paraId="11A73B61" w14:textId="77777777" w:rsidR="005161B7" w:rsidRDefault="009838DF">
    <w:pPr>
      <w:pStyle w:val="AltBilgi"/>
      <w:jc w:val="center"/>
      <w:rPr>
        <w:sz w:val="16"/>
      </w:rPr>
    </w:pPr>
    <w:r>
      <w:rPr>
        <w:sz w:val="16"/>
      </w:rPr>
      <w:t>If a meeting call document exists, it is added to this document.</w:t>
    </w:r>
    <w:r w:rsidR="00375268">
      <w:rPr>
        <w:sz w:val="16"/>
      </w:rPr>
      <w:t xml:space="preserve"> Form </w:t>
    </w:r>
    <w:r>
      <w:rPr>
        <w:sz w:val="16"/>
      </w:rPr>
      <w:t>is kept into the project file.</w:t>
    </w:r>
    <w:r w:rsidR="00375268">
      <w:rPr>
        <w:sz w:val="16"/>
      </w:rPr>
      <w:t xml:space="preserve"> </w:t>
    </w:r>
    <w:r>
      <w:rPr>
        <w:sz w:val="16"/>
      </w:rPr>
      <w:t>Meeting registration no is for filing purposes</w:t>
    </w:r>
    <w:r w:rsidR="00375268">
      <w:rPr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27EC8" w14:textId="77777777" w:rsidR="004533B0" w:rsidRDefault="004533B0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03A75" w14:textId="77777777" w:rsidR="005161B7" w:rsidRDefault="005161B7">
    <w:pPr>
      <w:pStyle w:val="AltBilgi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E7DC0" w14:textId="77777777" w:rsidR="005161B7" w:rsidRDefault="00375268">
    <w:pPr>
      <w:pStyle w:val="AltBilgi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F63590">
      <w:rPr>
        <w:noProof/>
      </w:rPr>
      <w:t>13/01/2021</w:t>
    </w:r>
    <w:r>
      <w:fldChar w:fldCharType="end"/>
    </w:r>
    <w:r>
      <w:tab/>
    </w:r>
    <w:hyperlink r:id="rId1" w:history="1">
      <w:r>
        <w:rPr>
          <w:rStyle w:val="Kpr"/>
          <w:vanish/>
        </w:rPr>
        <w:t>7XXYYZZ_AA_TU_04_S_TT</w:t>
      </w:r>
    </w:hyperlink>
    <w:r>
      <w:tab/>
    </w:r>
    <w:r>
      <w:rPr>
        <w:rStyle w:val="SayfaNumaras"/>
      </w:rPr>
      <w:fldChar w:fldCharType="begin"/>
    </w:r>
    <w:r>
      <w:rPr>
        <w:rStyle w:val="SayfaNumaras"/>
      </w:rPr>
      <w:instrText xml:space="preserve"> PAGE </w:instrText>
    </w:r>
    <w:r>
      <w:rPr>
        <w:rStyle w:val="SayfaNumaras"/>
      </w:rPr>
      <w:fldChar w:fldCharType="separate"/>
    </w:r>
    <w:r w:rsidR="00161D63">
      <w:rPr>
        <w:rStyle w:val="SayfaNumaras"/>
        <w:noProof/>
      </w:rPr>
      <w:t>3</w:t>
    </w:r>
    <w:r>
      <w:rPr>
        <w:rStyle w:val="SayfaNumaras"/>
      </w:rPr>
      <w:fldChar w:fldCharType="end"/>
    </w:r>
    <w:r>
      <w:t xml:space="preserve">/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 w:rsidR="00161D63">
      <w:rPr>
        <w:rStyle w:val="SayfaNumaras"/>
        <w:noProof/>
      </w:rPr>
      <w:t>5</w:t>
    </w:r>
    <w:r>
      <w:rPr>
        <w:rStyle w:val="SayfaNumara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C1BA3" w14:textId="77777777" w:rsidR="005161B7" w:rsidRDefault="005161B7">
    <w:pPr>
      <w:pStyle w:val="AltBilgi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C5F8D" w14:textId="77777777" w:rsidR="005161B7" w:rsidRDefault="00375268">
    <w:pPr>
      <w:pStyle w:val="AltBilgi"/>
      <w:pBdr>
        <w:top w:val="single" w:sz="4" w:space="1" w:color="auto"/>
      </w:pBdr>
      <w:tabs>
        <w:tab w:val="clear" w:pos="4153"/>
        <w:tab w:val="clear" w:pos="8306"/>
        <w:tab w:val="center" w:pos="7088"/>
        <w:tab w:val="right" w:pos="14034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F63590">
      <w:rPr>
        <w:noProof/>
      </w:rPr>
      <w:t>13/01/2021</w:t>
    </w:r>
    <w:r>
      <w:fldChar w:fldCharType="end"/>
    </w:r>
    <w:r>
      <w:tab/>
    </w:r>
    <w:hyperlink r:id="rId1" w:history="1">
      <w:r>
        <w:rPr>
          <w:rStyle w:val="Kpr"/>
          <w:vanish/>
        </w:rPr>
        <w:t>7XXYYZZ_AA_TU_04_S_TT</w:t>
      </w:r>
    </w:hyperlink>
    <w:r>
      <w:tab/>
    </w:r>
    <w:r>
      <w:rPr>
        <w:rStyle w:val="SayfaNumaras"/>
      </w:rPr>
      <w:fldChar w:fldCharType="begin"/>
    </w:r>
    <w:r>
      <w:rPr>
        <w:rStyle w:val="SayfaNumaras"/>
      </w:rPr>
      <w:instrText xml:space="preserve"> PAGE </w:instrText>
    </w:r>
    <w:r>
      <w:rPr>
        <w:rStyle w:val="SayfaNumaras"/>
      </w:rPr>
      <w:fldChar w:fldCharType="separate"/>
    </w:r>
    <w:r w:rsidR="00161D63">
      <w:rPr>
        <w:rStyle w:val="SayfaNumaras"/>
        <w:noProof/>
      </w:rPr>
      <w:t>5</w:t>
    </w:r>
    <w:r>
      <w:rPr>
        <w:rStyle w:val="SayfaNumaras"/>
      </w:rPr>
      <w:fldChar w:fldCharType="end"/>
    </w:r>
    <w:r>
      <w:t xml:space="preserve">/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 w:rsidR="00161D63">
      <w:rPr>
        <w:rStyle w:val="SayfaNumaras"/>
        <w:noProof/>
      </w:rPr>
      <w:t>5</w:t>
    </w:r>
    <w:r>
      <w:rPr>
        <w:rStyle w:val="SayfaNumara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42886" w14:textId="77777777" w:rsidR="00FE0AF0" w:rsidRDefault="00FE0AF0">
      <w:r>
        <w:separator/>
      </w:r>
    </w:p>
  </w:footnote>
  <w:footnote w:type="continuationSeparator" w:id="0">
    <w:p w14:paraId="6EC5DB24" w14:textId="77777777" w:rsidR="00FE0AF0" w:rsidRDefault="00FE0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80C9" w14:textId="77777777" w:rsidR="004533B0" w:rsidRDefault="004533B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81A19" w14:textId="77777777" w:rsidR="005161B7" w:rsidRDefault="004533B0" w:rsidP="004533B0">
    <w:pPr>
      <w:pStyle w:val="stBilgi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45D093F0" wp14:editId="6DC83866">
          <wp:extent cx="2441575" cy="99060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2DDDB44" w14:textId="77777777" w:rsidR="005161B7" w:rsidRDefault="00375268">
    <w:pPr>
      <w:pStyle w:val="stBilgi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5289592" wp14:editId="70FEC6E5">
              <wp:simplePos x="0" y="0"/>
              <wp:positionH relativeFrom="column">
                <wp:posOffset>868680</wp:posOffset>
              </wp:positionH>
              <wp:positionV relativeFrom="paragraph">
                <wp:posOffset>2268855</wp:posOffset>
              </wp:positionV>
              <wp:extent cx="3429000" cy="2421890"/>
              <wp:effectExtent l="0" t="0" r="0" b="0"/>
              <wp:wrapNone/>
              <wp:docPr id="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429000" cy="242189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wrap="square" numCol="1" fromWordArt="1">
                      <a:prstTxWarp prst="textSlantUp">
                        <a:avLst>
                          <a:gd name="adj" fmla="val 55556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FCB48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68.4pt;margin-top:178.65pt;width:270pt;height:19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" o:allowincell="f" filled="f" stroked="f">
              <o:lock v:ext="edit" text="t" shapetype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FCC3" w14:textId="77777777" w:rsidR="004533B0" w:rsidRDefault="004533B0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31A24" w14:textId="77777777" w:rsidR="005161B7" w:rsidRDefault="005161B7">
    <w:pPr>
      <w:pStyle w:val="stBilgi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BC330" w14:textId="77777777" w:rsidR="005161B7" w:rsidRDefault="004533B0" w:rsidP="004533B0">
    <w:pPr>
      <w:pStyle w:val="stBilgi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79213C9E" wp14:editId="0B1F7C4D">
          <wp:extent cx="2441575" cy="99060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65DB0" w14:textId="77777777" w:rsidR="005161B7" w:rsidRDefault="005161B7">
    <w:pPr>
      <w:pStyle w:val="stBilgi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46523" w14:textId="77777777" w:rsidR="005161B7" w:rsidRDefault="004533B0" w:rsidP="004533B0">
    <w:pPr>
      <w:pStyle w:val="stBilgi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51F05609" wp14:editId="0C217CBA">
          <wp:extent cx="2441575" cy="9906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2757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DF"/>
    <w:rsid w:val="000A290C"/>
    <w:rsid w:val="00160DE7"/>
    <w:rsid w:val="00161D63"/>
    <w:rsid w:val="00375268"/>
    <w:rsid w:val="004533B0"/>
    <w:rsid w:val="004E4498"/>
    <w:rsid w:val="00500F14"/>
    <w:rsid w:val="00501CA4"/>
    <w:rsid w:val="005161B7"/>
    <w:rsid w:val="00553C0F"/>
    <w:rsid w:val="005F544B"/>
    <w:rsid w:val="006C2B21"/>
    <w:rsid w:val="006F5148"/>
    <w:rsid w:val="007A7D2E"/>
    <w:rsid w:val="00942429"/>
    <w:rsid w:val="009838DF"/>
    <w:rsid w:val="009A6387"/>
    <w:rsid w:val="00A01CC9"/>
    <w:rsid w:val="00B6258B"/>
    <w:rsid w:val="00BC0F86"/>
    <w:rsid w:val="00C97F31"/>
    <w:rsid w:val="00CC0053"/>
    <w:rsid w:val="00CD3044"/>
    <w:rsid w:val="00D64963"/>
    <w:rsid w:val="00E01325"/>
    <w:rsid w:val="00E015BC"/>
    <w:rsid w:val="00F63590"/>
    <w:rsid w:val="00FB3EE1"/>
    <w:rsid w:val="00FD620E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1E24E9"/>
  <w15:chartTrackingRefBased/>
  <w15:docId w15:val="{D5A563D4-B034-4351-AA5C-FA3449F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Balk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tabs>
        <w:tab w:val="left" w:pos="6804"/>
      </w:tabs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tabs>
        <w:tab w:val="left" w:pos="6804"/>
      </w:tabs>
      <w:ind w:firstLine="720"/>
      <w:jc w:val="right"/>
      <w:outlineLvl w:val="3"/>
    </w:pPr>
    <w:rPr>
      <w:b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page" w:x="7117" w:y="272"/>
      <w:spacing w:before="40" w:after="40"/>
      <w:outlineLvl w:val="4"/>
    </w:pPr>
    <w:rPr>
      <w:b/>
    </w:rPr>
  </w:style>
  <w:style w:type="paragraph" w:styleId="Balk6">
    <w:name w:val="heading 6"/>
    <w:basedOn w:val="Normal"/>
    <w:next w:val="Normal"/>
    <w:qFormat/>
    <w:pPr>
      <w:keepNext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GvdeMetni">
    <w:name w:val="Body Text"/>
    <w:basedOn w:val="Normal"/>
    <w:semiHidden/>
    <w:pPr>
      <w:spacing w:line="360" w:lineRule="auto"/>
      <w:jc w:val="both"/>
    </w:pPr>
    <w:rPr>
      <w:rFonts w:ascii="Arial" w:hAnsi="Arial"/>
      <w:sz w:val="24"/>
      <w:lang w:val="en-AU"/>
    </w:rPr>
  </w:style>
  <w:style w:type="paragraph" w:customStyle="1" w:styleId="Body1">
    <w:name w:val="Body 1"/>
    <w:basedOn w:val="Normal"/>
    <w:pPr>
      <w:widowControl w:val="0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ind w:left="360"/>
    </w:pPr>
    <w:rPr>
      <w:lang w:val="en-US"/>
    </w:rPr>
  </w:style>
  <w:style w:type="paragraph" w:styleId="GvdeMetniGirintisi2">
    <w:name w:val="Body Text Indent 2"/>
    <w:basedOn w:val="Normal"/>
    <w:semiHidden/>
    <w:pPr>
      <w:ind w:left="851" w:hanging="851"/>
      <w:jc w:val="both"/>
    </w:pPr>
    <w:rPr>
      <w:rFonts w:ascii="Arial" w:hAnsi="Arial"/>
    </w:rPr>
  </w:style>
  <w:style w:type="character" w:styleId="AklamaBavurusu">
    <w:name w:val="annotation reference"/>
    <w:basedOn w:val="VarsaylanParagrafYazTipi"/>
    <w:semiHidden/>
    <w:rPr>
      <w:sz w:val="16"/>
    </w:rPr>
  </w:style>
  <w:style w:type="paragraph" w:styleId="AklamaMetni">
    <w:name w:val="annotation text"/>
    <w:basedOn w:val="Normal"/>
    <w:semiHidden/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character" w:styleId="zlenenKpr">
    <w:name w:val="FollowedHyperlink"/>
    <w:basedOn w:val="VarsaylanParagrafYazTipi"/>
    <w:semiHidden/>
    <w:rPr>
      <w:color w:val="800080"/>
      <w:u w:val="single"/>
    </w:rPr>
  </w:style>
  <w:style w:type="character" w:styleId="SayfaNumaras">
    <w:name w:val="page number"/>
    <w:basedOn w:val="VarsaylanParagrafYazTipi"/>
    <w:semiHidden/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ResimYazs">
    <w:name w:val="caption"/>
    <w:basedOn w:val="Normal"/>
    <w:next w:val="Normal"/>
    <w:qFormat/>
    <w:pPr>
      <w:pBdr>
        <w:between w:val="dotted" w:sz="4" w:space="1" w:color="auto"/>
      </w:pBdr>
      <w:spacing w:line="36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yperlink" Target="mailto:mervetelli0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bak\Google%20Drive\5-Department_Files\Formlar\Formlar\TU_04_Toplanti_Tutanag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TU_04_Toplanti_Tutanagi.dot</Template>
  <TotalTime>69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>Tübitak</Company>
  <LinksUpToDate>false</LinksUpToDate>
  <CharactersWithSpaces>1305</CharactersWithSpaces>
  <SharedDoc>false</SharedDoc>
  <HLinks>
    <vt:vector size="30" baseType="variant">
      <vt:variant>
        <vt:i4>5111831</vt:i4>
      </vt:variant>
      <vt:variant>
        <vt:i4>33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5111831</vt:i4>
      </vt:variant>
      <vt:variant>
        <vt:i4>18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1179731</vt:i4>
      </vt:variant>
      <vt:variant>
        <vt:i4>-1</vt:i4>
      </vt:variant>
      <vt:variant>
        <vt:i4>2052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2057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2058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subject/>
  <dc:creator>Yrd.Doc.Dr. Kamil Erkan Kabak</dc:creator>
  <cp:keywords/>
  <cp:lastModifiedBy>Bedirhan Ziran  Elban</cp:lastModifiedBy>
  <cp:revision>13</cp:revision>
  <cp:lastPrinted>2001-04-04T08:02:00Z</cp:lastPrinted>
  <dcterms:created xsi:type="dcterms:W3CDTF">2018-12-03T14:23:00Z</dcterms:created>
  <dcterms:modified xsi:type="dcterms:W3CDTF">2021-01-21T23:37:00Z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ist">
    <vt:lpwstr>Kibriya</vt:lpwstr>
  </property>
</Properties>
</file>